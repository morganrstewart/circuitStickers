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dress label layout table for 30 labels on a page"/>
      </w:tblPr>
      <w:tblGrid>
        <w:gridCol w:w="3802"/>
        <w:gridCol w:w="173"/>
        <w:gridCol w:w="3788"/>
        <w:gridCol w:w="173"/>
        <w:gridCol w:w="3788"/>
      </w:tblGrid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Pr="0048478A" w:rsidRDefault="005C36DB" w:rsidP="005C36DB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3C7DD75B" wp14:editId="42BB9B32">
                  <wp:extent cx="345470" cy="721423"/>
                  <wp:effectExtent l="0" t="0" r="0" b="254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0C5DD6D" wp14:editId="21CC9656">
                  <wp:extent cx="345470" cy="721423"/>
                  <wp:effectExtent l="0" t="0" r="0" b="254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</w:tcPr>
          <w:p w:rsidR="005C36DB" w:rsidRDefault="005C36DB" w:rsidP="005C36DB"/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0B035C3" wp14:editId="430B4F7C">
                  <wp:extent cx="345470" cy="721423"/>
                  <wp:effectExtent l="0" t="0" r="0" b="254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23F51321" wp14:editId="0BEB8C9E">
                  <wp:extent cx="345470" cy="721423"/>
                  <wp:effectExtent l="0" t="0" r="0" b="254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</w:tcPr>
          <w:p w:rsidR="005C36DB" w:rsidRDefault="005C36DB" w:rsidP="005C36DB"/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67E42A4" wp14:editId="14CF8517">
                  <wp:extent cx="345470" cy="721423"/>
                  <wp:effectExtent l="0" t="0" r="0" b="254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78319254" wp14:editId="20C78B97">
                  <wp:extent cx="345470" cy="721423"/>
                  <wp:effectExtent l="0" t="0" r="0" b="254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Pr="0048478A" w:rsidRDefault="005C36DB" w:rsidP="005C36DB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2242E910" wp14:editId="7BF3D00B">
                  <wp:extent cx="345470" cy="721423"/>
                  <wp:effectExtent l="0" t="0" r="0" b="254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5D0227AA" wp14:editId="36B88411">
                  <wp:extent cx="345470" cy="721423"/>
                  <wp:effectExtent l="0" t="0" r="0" b="254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</w:tcPr>
          <w:p w:rsidR="005C36DB" w:rsidRDefault="005C36DB" w:rsidP="005C36DB"/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5FAF5BD0" wp14:editId="65621A05">
                  <wp:extent cx="345470" cy="721423"/>
                  <wp:effectExtent l="0" t="0" r="0" b="254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color w:val="A781BA" w:themeColor="accent2"/>
              </w:rPr>
              <w:t xml:space="preserve">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7F8D1B63" wp14:editId="6360A28B">
                  <wp:extent cx="345470" cy="721423"/>
                  <wp:effectExtent l="0" t="0" r="0" b="254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</w:tcPr>
          <w:p w:rsidR="005C36DB" w:rsidRDefault="005C36DB" w:rsidP="005C36DB"/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0D4898D3" wp14:editId="351B8077">
                  <wp:extent cx="345470" cy="721423"/>
                  <wp:effectExtent l="0" t="0" r="0" b="254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color w:val="A781BA" w:themeColor="accent2"/>
              </w:rPr>
              <w:t xml:space="preserve">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7B1C1657" wp14:editId="7F9201E3">
                  <wp:extent cx="345470" cy="721423"/>
                  <wp:effectExtent l="0" t="0" r="0" b="254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Pr="0048478A" w:rsidRDefault="005C36DB" w:rsidP="005C36DB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0EE04B6E" wp14:editId="4DBA6A9D">
                  <wp:extent cx="345470" cy="721423"/>
                  <wp:effectExtent l="0" t="0" r="0" b="254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0398F6F5" wp14:editId="1E46DA64">
                  <wp:extent cx="345470" cy="721423"/>
                  <wp:effectExtent l="0" t="0" r="0" b="254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</w:tcPr>
          <w:p w:rsidR="005C36DB" w:rsidRDefault="005C36DB" w:rsidP="005C36DB"/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1F34E973" wp14:editId="4BECA051">
                  <wp:extent cx="345470" cy="721423"/>
                  <wp:effectExtent l="0" t="0" r="0" b="254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FCF1E77" wp14:editId="57D0894E">
                  <wp:extent cx="345470" cy="721423"/>
                  <wp:effectExtent l="0" t="0" r="0" b="254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</w:tcPr>
          <w:p w:rsidR="005C36DB" w:rsidRDefault="005C36DB" w:rsidP="005C36DB"/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76305983" wp14:editId="37E6F12C">
                  <wp:extent cx="345470" cy="721423"/>
                  <wp:effectExtent l="0" t="0" r="0" b="254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31BF051E" wp14:editId="08342B77">
                  <wp:extent cx="345470" cy="721423"/>
                  <wp:effectExtent l="0" t="0" r="0" b="254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SPST-MOM-R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>
                  <wp:extent cx="345470" cy="721423"/>
                  <wp:effectExtent l="0" t="0" r="0" b="254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8A1F77" wp14:editId="0AE60675">
                  <wp:extent cx="345470" cy="721423"/>
                  <wp:effectExtent l="0" t="0" r="0" b="254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SPST-MOM-blac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2509278B" wp14:editId="6B3ED822">
                  <wp:extent cx="345470" cy="721423"/>
                  <wp:effectExtent l="0" t="0" r="0" b="254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4F68BFB" wp14:editId="6165114B">
                  <wp:extent cx="345470" cy="721423"/>
                  <wp:effectExtent l="0" t="0" r="0" b="254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7D5566C6" wp14:editId="5054B5C9">
                  <wp:extent cx="345470" cy="721423"/>
                  <wp:effectExtent l="0" t="0" r="0" b="254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5CCEC399" wp14:editId="0332ADC9">
                  <wp:extent cx="345470" cy="721423"/>
                  <wp:effectExtent l="0" t="0" r="0" b="254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A41AC65" wp14:editId="547F7742">
                  <wp:extent cx="345470" cy="721423"/>
                  <wp:effectExtent l="0" t="0" r="0" b="254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390F0448" wp14:editId="102407D0">
                  <wp:extent cx="345470" cy="721423"/>
                  <wp:effectExtent l="0" t="0" r="0" b="254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E25398A" wp14:editId="051D3003">
                  <wp:extent cx="345470" cy="721423"/>
                  <wp:effectExtent l="0" t="0" r="0" b="254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E25398A" wp14:editId="051D3003">
                  <wp:extent cx="345470" cy="721423"/>
                  <wp:effectExtent l="0" t="0" r="0" b="254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E25398A" wp14:editId="051D3003">
                  <wp:extent cx="345470" cy="721423"/>
                  <wp:effectExtent l="0" t="0" r="0" b="254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E25398A" wp14:editId="051D3003">
                  <wp:extent cx="345470" cy="721423"/>
                  <wp:effectExtent l="0" t="0" r="0" b="254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E25398A" wp14:editId="051D3003">
                  <wp:extent cx="345470" cy="721423"/>
                  <wp:effectExtent l="0" t="0" r="0" b="254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E25398A" wp14:editId="051D3003">
                  <wp:extent cx="345470" cy="721423"/>
                  <wp:effectExtent l="0" t="0" r="0" b="254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SPST-MOM-Blu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bookmarkStart w:id="0" w:name="_GoBack"/>
        <w:bookmarkEnd w:id="0"/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  <w:tr w:rsidR="005C36DB" w:rsidTr="00047312">
        <w:trPr>
          <w:trHeight w:hRule="exact" w:val="1440"/>
          <w:jc w:val="center"/>
        </w:trPr>
        <w:tc>
          <w:tcPr>
            <w:tcW w:w="3802" w:type="dxa"/>
            <w:vAlign w:val="center"/>
          </w:tcPr>
          <w:p w:rsidR="005C36DB" w:rsidRDefault="005C36DB" w:rsidP="005C36DB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 </w:t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  <w:tc>
          <w:tcPr>
            <w:tcW w:w="173" w:type="dxa"/>
            <w:vAlign w:val="center"/>
          </w:tcPr>
          <w:p w:rsidR="005C36DB" w:rsidRDefault="005C36DB" w:rsidP="005C36DB">
            <w:pPr>
              <w:jc w:val="center"/>
            </w:pPr>
          </w:p>
        </w:tc>
        <w:tc>
          <w:tcPr>
            <w:tcW w:w="3788" w:type="dxa"/>
            <w:vAlign w:val="center"/>
          </w:tcPr>
          <w:p w:rsidR="005C36DB" w:rsidRDefault="005C36DB" w:rsidP="005C36D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</w:t>
            </w:r>
            <w:r>
              <w:rPr>
                <w:color w:val="A781BA" w:themeColor="accent2"/>
              </w:rPr>
              <w:t xml:space="preserve">      </w:t>
            </w:r>
            <w:r>
              <w:rPr>
                <w:color w:val="A781BA" w:themeColor="accent2"/>
              </w:rPr>
              <w:t xml:space="preserve">       </w:t>
            </w: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17D9397" wp14:editId="2993FF38">
                  <wp:extent cx="345470" cy="721423"/>
                  <wp:effectExtent l="0" t="0" r="0" b="254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SPST-MOM-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0" cy="7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781BA" w:themeColor="accent2"/>
              </w:rPr>
              <w:t xml:space="preserve">   </w:t>
            </w:r>
          </w:p>
        </w:tc>
      </w:tr>
    </w:tbl>
    <w:p w:rsidR="00EF18B9" w:rsidRDefault="00EF18B9"/>
    <w:sectPr w:rsidR="00EF18B9"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8A"/>
    <w:rsid w:val="00047312"/>
    <w:rsid w:val="0048478A"/>
    <w:rsid w:val="005C36DB"/>
    <w:rsid w:val="00816318"/>
    <w:rsid w:val="00AC2A84"/>
    <w:rsid w:val="00E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E287-9375-4BAB-B6DC-C00780EB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40" w:line="252" w:lineRule="auto"/>
        <w:ind w:right="2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9ABEE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9ABEE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9ABEE" w:themeColor="accent1" w:themeShade="BF"/>
      <w:sz w:val="24"/>
    </w:rPr>
  </w:style>
  <w:style w:type="paragraph" w:customStyle="1" w:styleId="Graphic">
    <w:name w:val="Graphic"/>
    <w:basedOn w:val="Normal"/>
    <w:uiPriority w:val="99"/>
    <w:pPr>
      <w:spacing w:after="0" w:line="240" w:lineRule="auto"/>
      <w:ind w:right="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9ABEE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12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Return%20address%20labels%20(Rainbow%20Bears%20design,%2030%20per%20page,%20works%20with%20Avery%205160).dotx" TargetMode="External"/></Relationship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20F487-5B9E-414A-8902-21358D87D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(Rainbow Bears design, 30 per page, works with Avery 5160)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 Stewart</dc:creator>
  <cp:keywords/>
  <cp:lastModifiedBy>Morgan Stewart</cp:lastModifiedBy>
  <cp:revision>2</cp:revision>
  <cp:lastPrinted>2016-10-05T04:35:00Z</cp:lastPrinted>
  <dcterms:created xsi:type="dcterms:W3CDTF">2016-10-07T01:43:00Z</dcterms:created>
  <dcterms:modified xsi:type="dcterms:W3CDTF">2016-10-07T01:43:00Z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TC031330869991</vt:lpwstr>
  </property>
</Properties>
</file>